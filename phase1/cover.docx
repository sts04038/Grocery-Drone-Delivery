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2EA3" w14:textId="3999950E" w:rsidR="00D077E9" w:rsidRPr="00240586" w:rsidRDefault="0044152C" w:rsidP="00D70D02"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A221CE" wp14:editId="6A88C2A3">
                <wp:simplePos x="0" y="0"/>
                <wp:positionH relativeFrom="column">
                  <wp:posOffset>-202474</wp:posOffset>
                </wp:positionH>
                <wp:positionV relativeFrom="page">
                  <wp:posOffset>936171</wp:posOffset>
                </wp:positionV>
                <wp:extent cx="4245428" cy="8656955"/>
                <wp:effectExtent l="0" t="0" r="317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28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CBE15" w14:textId="77777777" w:rsidR="00240586" w:rsidRDefault="00240586" w:rsidP="0024058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221CE" id="직사각형 3" o:spid="_x0000_s1026" alt="표지 텍스트의 흰 직사각형" style="position:absolute;margin-left:-15.95pt;margin-top:73.7pt;width:334.3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" fillcolor="white [3212]" stroked="f" strokeweight="2pt">
                <v:textbox>
                  <w:txbxContent>
                    <w:p w14:paraId="1D8CBE15" w14:textId="77777777" w:rsidR="00240586" w:rsidRDefault="00240586" w:rsidP="00240586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40215E"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58240" behindDoc="1" locked="0" layoutInCell="1" allowOverlap="1" wp14:anchorId="2ADDFC17" wp14:editId="39C8B5FF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5971" cy="6814457"/>
            <wp:effectExtent l="0" t="0" r="6985" b="571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15" cy="681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4"/>
      </w:tblGrid>
      <w:tr w:rsidR="00D077E9" w:rsidRPr="00240586" w14:paraId="2A4CFA4F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6CD2272" w14:textId="77777777"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656BE3B6" wp14:editId="49AD683D">
                      <wp:extent cx="3749040" cy="1552575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9040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DD2667" w14:textId="77777777" w:rsidR="0040215E" w:rsidRPr="0044152C" w:rsidRDefault="0040215E" w:rsidP="00C9360B">
                                  <w:pPr>
                                    <w:pStyle w:val="a7"/>
                                    <w:spacing w:line="204" w:lineRule="auto"/>
                                    <w:rPr>
                                      <w:rFonts w:ascii="Calibri" w:hAnsi="Calibri" w:cs="Calibri"/>
                                      <w:color w:val="66B2CA" w:themeColor="accent4"/>
                                      <w:sz w:val="36"/>
                                      <w:szCs w:val="36"/>
                                      <w:lang w:val="ko-KR" w:bidi="ko-KR"/>
                                    </w:rPr>
                                  </w:pPr>
                                </w:p>
                                <w:p w14:paraId="2A25C595" w14:textId="0B880965" w:rsidR="00D077E9" w:rsidRPr="0044152C" w:rsidRDefault="00496CCF" w:rsidP="00C9360B">
                                  <w:pPr>
                                    <w:pStyle w:val="a7"/>
                                    <w:spacing w:line="204" w:lineRule="auto"/>
                                    <w:rPr>
                                      <w:rFonts w:ascii="Calibri" w:hAnsi="Calibri" w:cs="Calibri"/>
                                      <w:color w:val="66B2CA" w:themeColor="accent4"/>
                                    </w:rPr>
                                  </w:pPr>
                                  <w:r w:rsidRPr="0044152C">
                                    <w:rPr>
                                      <w:rFonts w:ascii="Calibri" w:hAnsi="Calibri" w:cs="Calibri"/>
                                      <w:color w:val="66B2CA" w:themeColor="accent4"/>
                                      <w:lang w:val="ko-KR" w:bidi="ko-KR"/>
                                    </w:rPr>
                                    <w:t>TEAM NUMBER 62</w:t>
                                  </w:r>
                                </w:p>
                                <w:p w14:paraId="0619B156" w14:textId="7F829AC7" w:rsidR="00D077E9" w:rsidRPr="0044152C" w:rsidRDefault="00496CCF" w:rsidP="00C9360B">
                                  <w:pPr>
                                    <w:pStyle w:val="a7"/>
                                    <w:spacing w:after="0" w:line="204" w:lineRule="auto"/>
                                    <w:rPr>
                                      <w:rFonts w:ascii="Calibri" w:hAnsi="Calibri" w:cs="Calibri"/>
                                      <w:color w:val="66B2CA" w:themeColor="accent4"/>
                                      <w:sz w:val="60"/>
                                      <w:szCs w:val="60"/>
                                    </w:rPr>
                                  </w:pPr>
                                  <w:proofErr w:type="gramStart"/>
                                  <w:r w:rsidRPr="0044152C">
                                    <w:rPr>
                                      <w:rFonts w:ascii="Calibri" w:hAnsi="Calibri" w:cs="Calibri"/>
                                      <w:color w:val="66B2CA" w:themeColor="accent4"/>
                                      <w:sz w:val="60"/>
                                      <w:szCs w:val="60"/>
                                    </w:rPr>
                                    <w:t>Phase[</w:t>
                                  </w:r>
                                  <w:proofErr w:type="gramEnd"/>
                                  <w:r w:rsidRPr="0044152C">
                                    <w:rPr>
                                      <w:rFonts w:ascii="Calibri" w:hAnsi="Calibri" w:cs="Calibri"/>
                                      <w:color w:val="66B2CA" w:themeColor="accent4"/>
                                      <w:sz w:val="60"/>
                                      <w:szCs w:val="60"/>
                                    </w:rPr>
                                    <w:t>1]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6BE3B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95.2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" filled="f" stroked="f" strokeweight=".5pt">
                      <v:textbox>
                        <w:txbxContent>
                          <w:p w14:paraId="7CDD2667" w14:textId="77777777" w:rsidR="0040215E" w:rsidRPr="0044152C" w:rsidRDefault="0040215E" w:rsidP="00C9360B">
                            <w:pPr>
                              <w:pStyle w:val="a7"/>
                              <w:spacing w:line="204" w:lineRule="auto"/>
                              <w:rPr>
                                <w:rFonts w:ascii="Calibri" w:hAnsi="Calibri" w:cs="Calibri"/>
                                <w:color w:val="66B2CA" w:themeColor="accent4"/>
                                <w:sz w:val="36"/>
                                <w:szCs w:val="36"/>
                                <w:lang w:val="ko-KR" w:bidi="ko-KR"/>
                              </w:rPr>
                            </w:pPr>
                          </w:p>
                          <w:p w14:paraId="2A25C595" w14:textId="0B880965" w:rsidR="00D077E9" w:rsidRPr="0044152C" w:rsidRDefault="00496CCF" w:rsidP="00C9360B">
                            <w:pPr>
                              <w:pStyle w:val="a7"/>
                              <w:spacing w:line="204" w:lineRule="auto"/>
                              <w:rPr>
                                <w:rFonts w:ascii="Calibri" w:hAnsi="Calibri" w:cs="Calibri"/>
                                <w:color w:val="66B2CA" w:themeColor="accent4"/>
                              </w:rPr>
                            </w:pPr>
                            <w:r w:rsidRPr="0044152C">
                              <w:rPr>
                                <w:rFonts w:ascii="Calibri" w:hAnsi="Calibri" w:cs="Calibri"/>
                                <w:color w:val="66B2CA" w:themeColor="accent4"/>
                                <w:lang w:val="ko-KR" w:bidi="ko-KR"/>
                              </w:rPr>
                              <w:t>TEAM NUMBER 62</w:t>
                            </w:r>
                          </w:p>
                          <w:p w14:paraId="0619B156" w14:textId="7F829AC7" w:rsidR="00D077E9" w:rsidRPr="0044152C" w:rsidRDefault="00496CCF" w:rsidP="00C9360B">
                            <w:pPr>
                              <w:pStyle w:val="a7"/>
                              <w:spacing w:after="0" w:line="204" w:lineRule="auto"/>
                              <w:rPr>
                                <w:rFonts w:ascii="Calibri" w:hAnsi="Calibri" w:cs="Calibri"/>
                                <w:color w:val="66B2CA" w:themeColor="accent4"/>
                                <w:sz w:val="60"/>
                                <w:szCs w:val="60"/>
                              </w:rPr>
                            </w:pPr>
                            <w:proofErr w:type="gramStart"/>
                            <w:r w:rsidRPr="0044152C">
                              <w:rPr>
                                <w:rFonts w:ascii="Calibri" w:hAnsi="Calibri" w:cs="Calibri"/>
                                <w:color w:val="66B2CA" w:themeColor="accent4"/>
                                <w:sz w:val="60"/>
                                <w:szCs w:val="60"/>
                              </w:rPr>
                              <w:t>Phase[</w:t>
                            </w:r>
                            <w:proofErr w:type="gramEnd"/>
                            <w:r w:rsidRPr="0044152C">
                              <w:rPr>
                                <w:rFonts w:ascii="Calibri" w:hAnsi="Calibri" w:cs="Calibri"/>
                                <w:color w:val="66B2CA" w:themeColor="accent4"/>
                                <w:sz w:val="60"/>
                                <w:szCs w:val="60"/>
                              </w:rPr>
                              <w:t>1]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6AF333A" w14:textId="77777777" w:rsidR="00D077E9" w:rsidRPr="0040215E" w:rsidRDefault="00D077E9" w:rsidP="00AB02A7">
            <w:pPr>
              <w:rPr>
                <w:color w:val="66B2CA" w:themeColor="accent4"/>
              </w:rPr>
            </w:pPr>
            <w:r w:rsidRPr="0040215E">
              <w:rPr>
                <w:rFonts w:hint="eastAsia"/>
                <w:noProof/>
                <w:color w:val="66B2CA" w:themeColor="accent4"/>
                <w:lang w:val="ko-KR" w:bidi="ko-KR"/>
              </w:rPr>
              <mc:AlternateContent>
                <mc:Choice Requires="wps">
                  <w:drawing>
                    <wp:inline distT="0" distB="0" distL="0" distR="0" wp14:anchorId="16D576B3" wp14:editId="081DE0DB">
                      <wp:extent cx="1390918" cy="0"/>
                      <wp:effectExtent l="57150" t="38100" r="38100" b="952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829D00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" strokecolor="#66b2ca [3207]" strokeweight="2pt">
                      <v:shadow on="t" color="black" opacity="28270f" origin=",.5" offset="0"/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14:paraId="2BC35642" w14:textId="77777777" w:rsidTr="00C9360B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62B720D" w14:textId="0BF67127"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14:paraId="41AFB35C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FD0ED47" w14:textId="4DA9578F" w:rsidR="00D077E9" w:rsidRPr="00240586" w:rsidRDefault="00496CCF" w:rsidP="00AB02A7">
            <w:pPr>
              <w:rPr>
                <w:rFonts w:hint="eastAsia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7490F36B" wp14:editId="6E65AF77">
                      <wp:extent cx="1493949" cy="0"/>
                      <wp:effectExtent l="57150" t="38100" r="49530" b="952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944407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" strokecolor="#66b2ca [3207]" strokeweight="2pt">
                      <v:shadow on="t" color="black" opacity="28270f" origin=",.5" offset="0"/>
                      <w10:anchorlock/>
                    </v:line>
                  </w:pict>
                </mc:Fallback>
              </mc:AlternateContent>
            </w:r>
          </w:p>
          <w:p w14:paraId="0D2BABB1" w14:textId="0C7D5D69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651DDB9" w14:textId="3161A7E1" w:rsidR="00D077E9" w:rsidRPr="0040215E" w:rsidRDefault="00496CCF" w:rsidP="00AB02A7">
            <w:pPr>
              <w:rPr>
                <w:rFonts w:ascii="Calibri" w:eastAsia="1훈하얀고양이 R" w:hAnsi="Calibri" w:cs="Calibri"/>
                <w:color w:val="3592CF" w:themeColor="accent2"/>
              </w:rPr>
            </w:pPr>
            <w:r w:rsidRPr="0040215E">
              <w:rPr>
                <w:rFonts w:ascii="Calibri" w:eastAsia="1훈하얀고양이 R" w:hAnsi="Calibri" w:cs="Calibri"/>
                <w:color w:val="3592CF" w:themeColor="accent2"/>
              </w:rPr>
              <w:t>Aidan Anderson</w:t>
            </w:r>
            <w:r w:rsidR="0098146C">
              <w:rPr>
                <w:rFonts w:ascii="Calibri" w:eastAsia="1훈하얀고양이 R" w:hAnsi="Calibri" w:cs="Calibri"/>
                <w:color w:val="3592CF" w:themeColor="accent2"/>
              </w:rPr>
              <w:t xml:space="preserve"> (</w:t>
            </w:r>
            <w:r w:rsidR="0098146C" w:rsidRPr="0098146C">
              <w:rPr>
                <w:rFonts w:ascii="Calibri" w:eastAsia="1훈하얀고양이 R" w:hAnsi="Calibri" w:cs="Calibri"/>
                <w:color w:val="3592CF" w:themeColor="accent2"/>
              </w:rPr>
              <w:t>aanderson306</w:t>
            </w:r>
            <w:r w:rsidR="0098146C">
              <w:rPr>
                <w:rFonts w:ascii="Calibri" w:eastAsia="1훈하얀고양이 R" w:hAnsi="Calibri" w:cs="Calibri"/>
                <w:color w:val="3592CF" w:themeColor="accent2"/>
              </w:rPr>
              <w:t>)</w:t>
            </w:r>
          </w:p>
          <w:p w14:paraId="25656C29" w14:textId="2D22F5AB" w:rsidR="00496CCF" w:rsidRPr="0040215E" w:rsidRDefault="00496CCF" w:rsidP="00AB02A7">
            <w:pPr>
              <w:rPr>
                <w:rFonts w:ascii="Calibri" w:eastAsia="1훈하얀고양이 R" w:hAnsi="Calibri" w:cs="Calibri"/>
                <w:color w:val="3592CF" w:themeColor="accent2"/>
              </w:rPr>
            </w:pPr>
            <w:proofErr w:type="spellStart"/>
            <w:r w:rsidRPr="0040215E">
              <w:rPr>
                <w:rFonts w:ascii="Calibri" w:eastAsia="1훈하얀고양이 R" w:hAnsi="Calibri" w:cs="Calibri"/>
                <w:color w:val="3592CF" w:themeColor="accent2"/>
              </w:rPr>
              <w:t>Andreea</w:t>
            </w:r>
            <w:proofErr w:type="spellEnd"/>
            <w:r w:rsidRPr="0040215E">
              <w:rPr>
                <w:rFonts w:ascii="Calibri" w:eastAsia="1훈하얀고양이 R" w:hAnsi="Calibri" w:cs="Calibri"/>
                <w:color w:val="3592CF" w:themeColor="accent2"/>
              </w:rPr>
              <w:t xml:space="preserve"> </w:t>
            </w:r>
            <w:proofErr w:type="spellStart"/>
            <w:r w:rsidR="0040215E">
              <w:rPr>
                <w:rFonts w:ascii="Calibri" w:eastAsia="1훈하얀고양이 R" w:hAnsi="Calibri" w:cs="Calibri"/>
                <w:color w:val="3592CF" w:themeColor="accent2"/>
              </w:rPr>
              <w:t>Juravs</w:t>
            </w:r>
            <w:r w:rsidR="0098146C">
              <w:rPr>
                <w:rFonts w:ascii="Calibri" w:eastAsia="1훈하얀고양이 R" w:hAnsi="Calibri" w:cs="Calibri"/>
                <w:color w:val="3592CF" w:themeColor="accent2"/>
              </w:rPr>
              <w:t>chi</w:t>
            </w:r>
            <w:proofErr w:type="spellEnd"/>
            <w:r w:rsidR="0098146C">
              <w:rPr>
                <w:rFonts w:ascii="Calibri" w:eastAsia="1훈하얀고양이 R" w:hAnsi="Calibri" w:cs="Calibri"/>
                <w:color w:val="3592CF" w:themeColor="accent2"/>
              </w:rPr>
              <w:t xml:space="preserve"> (</w:t>
            </w:r>
            <w:r w:rsidR="0098146C" w:rsidRPr="0098146C">
              <w:rPr>
                <w:rFonts w:ascii="Calibri" w:eastAsia="1훈하얀고양이 R" w:hAnsi="Calibri" w:cs="Calibri"/>
                <w:color w:val="3592CF" w:themeColor="accent2"/>
              </w:rPr>
              <w:t>ajuravschi3</w:t>
            </w:r>
            <w:r w:rsidR="0098146C">
              <w:rPr>
                <w:rFonts w:ascii="Calibri" w:eastAsia="1훈하얀고양이 R" w:hAnsi="Calibri" w:cs="Calibri"/>
                <w:color w:val="3592CF" w:themeColor="accent2"/>
              </w:rPr>
              <w:t>)</w:t>
            </w:r>
          </w:p>
          <w:p w14:paraId="03FF0217" w14:textId="65C69458" w:rsidR="00496CCF" w:rsidRPr="0040215E" w:rsidRDefault="00496CCF" w:rsidP="00AB02A7">
            <w:pPr>
              <w:rPr>
                <w:rFonts w:ascii="Calibri" w:eastAsia="1훈하얀고양이 R" w:hAnsi="Calibri" w:cs="Calibri"/>
                <w:color w:val="3592CF" w:themeColor="accent2"/>
              </w:rPr>
            </w:pPr>
            <w:proofErr w:type="spellStart"/>
            <w:r w:rsidRPr="0040215E">
              <w:rPr>
                <w:rFonts w:ascii="Calibri" w:eastAsia="1훈하얀고양이 R" w:hAnsi="Calibri" w:cs="Calibri"/>
                <w:color w:val="3592CF" w:themeColor="accent2"/>
              </w:rPr>
              <w:t>Dowon</w:t>
            </w:r>
            <w:proofErr w:type="spellEnd"/>
            <w:r w:rsidRPr="0040215E">
              <w:rPr>
                <w:rFonts w:ascii="Calibri" w:eastAsia="1훈하얀고양이 R" w:hAnsi="Calibri" w:cs="Calibri"/>
                <w:color w:val="3592CF" w:themeColor="accent2"/>
              </w:rPr>
              <w:t xml:space="preserve"> Kim</w:t>
            </w:r>
            <w:r w:rsidR="0098146C">
              <w:rPr>
                <w:rFonts w:ascii="Calibri" w:eastAsia="1훈하얀고양이 R" w:hAnsi="Calibri" w:cs="Calibri"/>
                <w:color w:val="3592CF" w:themeColor="accent2"/>
              </w:rPr>
              <w:t xml:space="preserve"> (</w:t>
            </w:r>
            <w:r w:rsidR="0098146C" w:rsidRPr="0098146C">
              <w:rPr>
                <w:rFonts w:ascii="Calibri" w:eastAsia="1훈하얀고양이 R" w:hAnsi="Calibri" w:cs="Calibri"/>
                <w:color w:val="3592CF" w:themeColor="accent2"/>
              </w:rPr>
              <w:t>dkim694</w:t>
            </w:r>
            <w:r w:rsidR="0098146C">
              <w:rPr>
                <w:rFonts w:ascii="Calibri" w:eastAsia="1훈하얀고양이 R" w:hAnsi="Calibri" w:cs="Calibri"/>
                <w:color w:val="3592CF" w:themeColor="accent2"/>
              </w:rPr>
              <w:t>)</w:t>
            </w:r>
          </w:p>
          <w:p w14:paraId="571A5B4C" w14:textId="25F5E7B3" w:rsidR="00496CCF" w:rsidRPr="0040215E" w:rsidRDefault="00496CCF" w:rsidP="00AB02A7">
            <w:pPr>
              <w:rPr>
                <w:rFonts w:ascii="Calibri" w:eastAsia="1훈하얀고양이 R" w:hAnsi="Calibri" w:cs="Calibri"/>
                <w:color w:val="3592CF" w:themeColor="accent2"/>
              </w:rPr>
            </w:pPr>
            <w:r w:rsidRPr="0040215E">
              <w:rPr>
                <w:rFonts w:ascii="Calibri" w:eastAsia="1훈하얀고양이 R" w:hAnsi="Calibri" w:cs="Calibri"/>
                <w:color w:val="3592CF" w:themeColor="accent2"/>
              </w:rPr>
              <w:t>Dong Hyuk Park</w:t>
            </w:r>
            <w:r w:rsidR="0098146C">
              <w:rPr>
                <w:rFonts w:ascii="Calibri" w:eastAsia="1훈하얀고양이 R" w:hAnsi="Calibri" w:cs="Calibri"/>
                <w:color w:val="3592CF" w:themeColor="accent2"/>
              </w:rPr>
              <w:t xml:space="preserve"> </w:t>
            </w:r>
            <w:r w:rsidRPr="0040215E">
              <w:rPr>
                <w:rFonts w:ascii="Calibri" w:eastAsia="1훈하얀고양이 R" w:hAnsi="Calibri" w:cs="Calibri"/>
                <w:color w:val="3592CF" w:themeColor="accent2"/>
              </w:rPr>
              <w:t>(dpark346)</w:t>
            </w:r>
          </w:p>
          <w:p w14:paraId="0DB3B191" w14:textId="77777777"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1B465E9F" w14:textId="15B839C9" w:rsidR="0044152C" w:rsidRPr="0044152C" w:rsidRDefault="00AB02A7" w:rsidP="00F63D63">
      <w:pPr>
        <w:spacing w:after="200"/>
        <w:rPr>
          <w:rFonts w:hint="eastAsia"/>
          <w:lang w:bidi="ko-KR"/>
        </w:rPr>
      </w:pPr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707E1" wp14:editId="79E51C8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14D7F" w14:textId="77777777" w:rsidR="00240586" w:rsidRDefault="00240586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707E1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14:paraId="0F014D7F" w14:textId="77777777" w:rsidR="00240586" w:rsidRDefault="00240586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44152C" w:rsidRPr="0044152C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DC2AF" w14:textId="77777777" w:rsidR="00E54B94" w:rsidRDefault="00E54B94">
      <w:r>
        <w:separator/>
      </w:r>
    </w:p>
    <w:p w14:paraId="6D726AA5" w14:textId="77777777" w:rsidR="00E54B94" w:rsidRDefault="00E54B94"/>
  </w:endnote>
  <w:endnote w:type="continuationSeparator" w:id="0">
    <w:p w14:paraId="0BA2E9FC" w14:textId="77777777" w:rsidR="00E54B94" w:rsidRDefault="00E54B94">
      <w:r>
        <w:continuationSeparator/>
      </w:r>
    </w:p>
    <w:p w14:paraId="03F73055" w14:textId="77777777" w:rsidR="00E54B94" w:rsidRDefault="00E54B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1훈하얀고양이 R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50E64" w14:textId="77777777" w:rsidR="00DF027C" w:rsidRPr="00240586" w:rsidRDefault="00DF027C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="00AB02A7"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14:paraId="0CB5C1E9" w14:textId="77777777" w:rsidR="00DF027C" w:rsidRPr="00240586" w:rsidRDefault="00DF027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0E0E4" w14:textId="77777777" w:rsidR="00E54B94" w:rsidRDefault="00E54B94">
      <w:r>
        <w:separator/>
      </w:r>
    </w:p>
    <w:p w14:paraId="720067BD" w14:textId="77777777" w:rsidR="00E54B94" w:rsidRDefault="00E54B94"/>
  </w:footnote>
  <w:footnote w:type="continuationSeparator" w:id="0">
    <w:p w14:paraId="3E51CBBA" w14:textId="77777777" w:rsidR="00E54B94" w:rsidRDefault="00E54B94">
      <w:r>
        <w:continuationSeparator/>
      </w:r>
    </w:p>
    <w:p w14:paraId="6301831F" w14:textId="77777777" w:rsidR="00E54B94" w:rsidRDefault="00E54B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240586" w14:paraId="3770273B" w14:textId="77777777" w:rsidTr="00F63D63">
      <w:trPr>
        <w:trHeight w:val="1276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3BEBD47" w14:textId="77777777" w:rsidR="00D077E9" w:rsidRPr="00240586" w:rsidRDefault="00D077E9">
          <w:pPr>
            <w:pStyle w:val="a9"/>
          </w:pPr>
        </w:p>
      </w:tc>
    </w:tr>
  </w:tbl>
  <w:p w14:paraId="649DE57D" w14:textId="77777777" w:rsidR="00D077E9" w:rsidRPr="00240586" w:rsidRDefault="00D077E9" w:rsidP="00F63D6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92"/>
    <w:rsid w:val="0002482E"/>
    <w:rsid w:val="00050324"/>
    <w:rsid w:val="0005758F"/>
    <w:rsid w:val="000A0150"/>
    <w:rsid w:val="000E63C9"/>
    <w:rsid w:val="00130E9D"/>
    <w:rsid w:val="00150A6D"/>
    <w:rsid w:val="00185B35"/>
    <w:rsid w:val="001F2BC8"/>
    <w:rsid w:val="001F5F6B"/>
    <w:rsid w:val="00240586"/>
    <w:rsid w:val="00243EBC"/>
    <w:rsid w:val="00246A35"/>
    <w:rsid w:val="00277E6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0215E"/>
    <w:rsid w:val="004110DE"/>
    <w:rsid w:val="0044085A"/>
    <w:rsid w:val="0044152C"/>
    <w:rsid w:val="00496CCF"/>
    <w:rsid w:val="004B21A5"/>
    <w:rsid w:val="005037F0"/>
    <w:rsid w:val="00516A86"/>
    <w:rsid w:val="005275F6"/>
    <w:rsid w:val="00572102"/>
    <w:rsid w:val="005E7F8B"/>
    <w:rsid w:val="005F1BB0"/>
    <w:rsid w:val="00642E92"/>
    <w:rsid w:val="00656C4D"/>
    <w:rsid w:val="006E5716"/>
    <w:rsid w:val="007302B3"/>
    <w:rsid w:val="00730733"/>
    <w:rsid w:val="00730E3A"/>
    <w:rsid w:val="00736AAF"/>
    <w:rsid w:val="00765B2A"/>
    <w:rsid w:val="00770B05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146C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9360B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54B94"/>
    <w:rsid w:val="00E620B0"/>
    <w:rsid w:val="00E661F2"/>
    <w:rsid w:val="00E81B40"/>
    <w:rsid w:val="00EF555B"/>
    <w:rsid w:val="00F027BB"/>
    <w:rsid w:val="00F06CDA"/>
    <w:rsid w:val="00F11DCF"/>
    <w:rsid w:val="00F162EA"/>
    <w:rsid w:val="00F52D27"/>
    <w:rsid w:val="00F63D63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9BF31"/>
  <w15:docId w15:val="{5C91F671-6B52-404A-97E2-06F29575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40586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99"/>
    <w:semiHidden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99"/>
    <w:semiHidden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99"/>
    <w:semiHidden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semiHidden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semiHidden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6728B409-D025-48F4-A231-1F968E058BD1%7d\%7b34D51917-C0B1-4654-AA8D-A20AB21DF274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{34D51917-C0B1-4654-AA8D-A20AB21DF274}tf16392850_win32</Template>
  <TotalTime>104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Park Dong Hyuk</cp:lastModifiedBy>
  <cp:revision>2</cp:revision>
  <cp:lastPrinted>2006-08-01T17:47:00Z</cp:lastPrinted>
  <dcterms:created xsi:type="dcterms:W3CDTF">2021-02-25T01:19:00Z</dcterms:created>
  <dcterms:modified xsi:type="dcterms:W3CDTF">2021-02-25T03:16:00Z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